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4A32" w14:textId="1F39AE87" w:rsidR="00E94641" w:rsidRPr="002B7D98" w:rsidRDefault="004E0094" w:rsidP="004E0094">
      <w:pPr>
        <w:spacing w:line="240" w:lineRule="auto"/>
        <w:rPr>
          <w:rFonts w:cstheme="minorHAnsi"/>
        </w:rPr>
      </w:pPr>
      <w:r w:rsidRPr="002B7D98">
        <w:rPr>
          <w:rFonts w:cstheme="minorHAnsi"/>
        </w:rPr>
        <w:t>Jay Jones</w:t>
      </w:r>
    </w:p>
    <w:p w14:paraId="3AFBF300" w14:textId="25AD3868" w:rsidR="00096F2C" w:rsidRPr="002B7D98" w:rsidRDefault="00096F2C" w:rsidP="004E0094">
      <w:pPr>
        <w:spacing w:line="240" w:lineRule="auto"/>
        <w:rPr>
          <w:rFonts w:cstheme="minorHAnsi"/>
        </w:rPr>
      </w:pPr>
      <w:r w:rsidRPr="002B7D98">
        <w:rPr>
          <w:rFonts w:cstheme="minorHAnsi"/>
        </w:rPr>
        <w:t>Deliverable #1</w:t>
      </w:r>
    </w:p>
    <w:p w14:paraId="64840083" w14:textId="72909946" w:rsidR="00096F2C" w:rsidRPr="002B7D98" w:rsidRDefault="00096F2C" w:rsidP="004E0094">
      <w:pPr>
        <w:spacing w:line="240" w:lineRule="auto"/>
        <w:rPr>
          <w:rFonts w:cstheme="minorHAnsi"/>
        </w:rPr>
      </w:pPr>
      <w:hyperlink r:id="rId5" w:history="1">
        <w:r w:rsidRPr="002B7D98">
          <w:rPr>
            <w:rStyle w:val="Hyperlink"/>
            <w:rFonts w:cstheme="minorHAnsi"/>
          </w:rPr>
          <w:t>GitHub Repository</w:t>
        </w:r>
      </w:hyperlink>
    </w:p>
    <w:p w14:paraId="575E9878" w14:textId="69352028" w:rsidR="004E0094" w:rsidRPr="002B7D98" w:rsidRDefault="003B4F02" w:rsidP="004E0094">
      <w:pPr>
        <w:rPr>
          <w:rFonts w:cstheme="minorHAnsi"/>
        </w:rPr>
      </w:pPr>
      <w:r w:rsidRPr="002B7D98">
        <w:rPr>
          <w:rFonts w:cstheme="minorHAnsi"/>
        </w:rPr>
        <w:t xml:space="preserve"> </w:t>
      </w:r>
    </w:p>
    <w:p w14:paraId="361F8842" w14:textId="2D364CCC" w:rsidR="002B7D98" w:rsidRPr="002B7D98" w:rsidRDefault="002B7D98" w:rsidP="005E0295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4"/>
          <w:szCs w:val="24"/>
        </w:rPr>
      </w:pPr>
      <w:r w:rsidRPr="002B7D98">
        <w:rPr>
          <w:rFonts w:cstheme="minorHAnsi"/>
          <w:sz w:val="24"/>
          <w:szCs w:val="24"/>
        </w:rPr>
        <w:t xml:space="preserve">Game Name: Turn on the </w:t>
      </w:r>
      <w:r w:rsidR="005E0295">
        <w:rPr>
          <w:rFonts w:cstheme="minorHAnsi"/>
          <w:sz w:val="24"/>
          <w:szCs w:val="24"/>
        </w:rPr>
        <w:t>World</w:t>
      </w:r>
    </w:p>
    <w:p w14:paraId="06B49E81" w14:textId="046A958C" w:rsidR="002B7D98" w:rsidRPr="002B7D98" w:rsidRDefault="002B7D98" w:rsidP="005E0295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4"/>
          <w:szCs w:val="24"/>
        </w:rPr>
      </w:pPr>
      <w:r w:rsidRPr="002B7D98">
        <w:rPr>
          <w:rFonts w:cstheme="minorHAnsi"/>
          <w:sz w:val="24"/>
          <w:szCs w:val="24"/>
        </w:rPr>
        <w:t>Genre(s): Puzzle, Adventure, Horror(?)</w:t>
      </w:r>
    </w:p>
    <w:p w14:paraId="0229C30C" w14:textId="7DEFC296" w:rsidR="002B7D98" w:rsidRPr="002B7D98" w:rsidRDefault="002B7D98" w:rsidP="005E0295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4"/>
          <w:szCs w:val="24"/>
        </w:rPr>
      </w:pPr>
      <w:r w:rsidRPr="002B7D98">
        <w:rPr>
          <w:rFonts w:cstheme="minorHAnsi"/>
          <w:sz w:val="24"/>
          <w:szCs w:val="24"/>
        </w:rPr>
        <w:t xml:space="preserve">Setting: </w:t>
      </w:r>
      <w:r>
        <w:rPr>
          <w:rFonts w:cstheme="minorHAnsi"/>
          <w:sz w:val="24"/>
          <w:szCs w:val="24"/>
        </w:rPr>
        <w:t>Dark world</w:t>
      </w:r>
    </w:p>
    <w:p w14:paraId="57691728" w14:textId="3261B73D" w:rsidR="002B7D98" w:rsidRPr="002B7D98" w:rsidRDefault="002B7D98" w:rsidP="005E0295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4"/>
          <w:szCs w:val="24"/>
        </w:rPr>
      </w:pPr>
      <w:r w:rsidRPr="002B7D98">
        <w:rPr>
          <w:rFonts w:cstheme="minorHAnsi"/>
          <w:sz w:val="24"/>
          <w:szCs w:val="24"/>
        </w:rPr>
        <w:t>Lore: In a world where the darkness is overwhelming, you have to figure out a way to turn on the light.</w:t>
      </w:r>
    </w:p>
    <w:p w14:paraId="766ACF95" w14:textId="351240EB" w:rsidR="002B7D98" w:rsidRPr="002B7D98" w:rsidRDefault="002B7D98" w:rsidP="005E0295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4"/>
          <w:szCs w:val="24"/>
        </w:rPr>
      </w:pPr>
      <w:r w:rsidRPr="002B7D98">
        <w:rPr>
          <w:rFonts w:cstheme="minorHAnsi"/>
          <w:sz w:val="24"/>
          <w:szCs w:val="24"/>
        </w:rPr>
        <w:t xml:space="preserve">Similar Games: Portal, </w:t>
      </w:r>
      <w:r>
        <w:rPr>
          <w:rFonts w:cstheme="minorHAnsi"/>
          <w:sz w:val="24"/>
          <w:szCs w:val="24"/>
        </w:rPr>
        <w:t>Hollow Knight</w:t>
      </w:r>
    </w:p>
    <w:p w14:paraId="2F85A9E6" w14:textId="652DCFB9" w:rsidR="002B7D98" w:rsidRPr="002B7D98" w:rsidRDefault="002B7D98" w:rsidP="005E0295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4"/>
          <w:szCs w:val="24"/>
        </w:rPr>
      </w:pPr>
      <w:r w:rsidRPr="002B7D98">
        <w:rPr>
          <w:rFonts w:cstheme="minorHAnsi"/>
          <w:sz w:val="24"/>
          <w:szCs w:val="24"/>
        </w:rPr>
        <w:t>List of features:</w:t>
      </w:r>
    </w:p>
    <w:p w14:paraId="2986EBA9" w14:textId="4B3947B6" w:rsidR="002B7D98" w:rsidRDefault="002B7D98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Interactive system (lighting torches, keeping light alive)</w:t>
      </w:r>
    </w:p>
    <w:p w14:paraId="266320FF" w14:textId="71CDF8B3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Player animations</w:t>
      </w:r>
    </w:p>
    <w:p w14:paraId="05CAE670" w14:textId="7468AFD5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Different areas</w:t>
      </w:r>
    </w:p>
    <w:p w14:paraId="6F2E7E6E" w14:textId="26AC33D8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Health</w:t>
      </w:r>
    </w:p>
    <w:p w14:paraId="374DB99D" w14:textId="26F82158" w:rsidR="001A1A61" w:rsidRDefault="001A1A61" w:rsidP="005E0295">
      <w:pPr>
        <w:pStyle w:val="ListParagraph"/>
        <w:numPr>
          <w:ilvl w:val="2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ways to show health that isn’t just a health bar screen (shades of red vignette maybe?)</w:t>
      </w:r>
    </w:p>
    <w:p w14:paraId="1823E8EA" w14:textId="0566C69A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Characters</w:t>
      </w:r>
    </w:p>
    <w:p w14:paraId="52DDB246" w14:textId="407288EB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Character interactions</w:t>
      </w:r>
    </w:p>
    <w:p w14:paraId="44AF9F46" w14:textId="6D3CA862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Interactive story</w:t>
      </w:r>
    </w:p>
    <w:p w14:paraId="4B14A452" w14:textId="358C45AB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Puzzles</w:t>
      </w:r>
    </w:p>
    <w:p w14:paraId="615975FA" w14:textId="7539581F" w:rsidR="00326057" w:rsidRDefault="00326057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Creepy creatures</w:t>
      </w:r>
    </w:p>
    <w:p w14:paraId="33F692AD" w14:textId="653442C3" w:rsidR="00326057" w:rsidRDefault="00326057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Spooky sounds</w:t>
      </w:r>
    </w:p>
    <w:p w14:paraId="66031EC3" w14:textId="7D81C73B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Randomized elements</w:t>
      </w:r>
    </w:p>
    <w:p w14:paraId="76C52D46" w14:textId="15B4E2C7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Inventory?</w:t>
      </w:r>
    </w:p>
    <w:p w14:paraId="576C9ABF" w14:textId="426EDF12" w:rsidR="001A1A61" w:rsidRDefault="001A1A61" w:rsidP="005E0295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Day/night system?</w:t>
      </w:r>
    </w:p>
    <w:p w14:paraId="48D2D887" w14:textId="088E2303" w:rsidR="00096F2C" w:rsidRPr="00C916A5" w:rsidRDefault="005E0295" w:rsidP="004E0094">
      <w:pPr>
        <w:pStyle w:val="ListParagraph"/>
        <w:numPr>
          <w:ilvl w:val="2"/>
          <w:numId w:val="1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Clock?</w:t>
      </w:r>
    </w:p>
    <w:sectPr w:rsidR="00096F2C" w:rsidRPr="00C9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F710A6B"/>
    <w:multiLevelType w:val="hybridMultilevel"/>
    <w:tmpl w:val="BAFE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36418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8084631">
    <w:abstractNumId w:val="12"/>
  </w:num>
  <w:num w:numId="2" w16cid:durableId="449592177">
    <w:abstractNumId w:val="10"/>
  </w:num>
  <w:num w:numId="3" w16cid:durableId="1785340286">
    <w:abstractNumId w:val="14"/>
  </w:num>
  <w:num w:numId="4" w16cid:durableId="947541765">
    <w:abstractNumId w:val="13"/>
  </w:num>
  <w:num w:numId="5" w16cid:durableId="311374913">
    <w:abstractNumId w:val="9"/>
  </w:num>
  <w:num w:numId="6" w16cid:durableId="1804536262">
    <w:abstractNumId w:val="7"/>
  </w:num>
  <w:num w:numId="7" w16cid:durableId="548496216">
    <w:abstractNumId w:val="6"/>
  </w:num>
  <w:num w:numId="8" w16cid:durableId="1228689133">
    <w:abstractNumId w:val="5"/>
  </w:num>
  <w:num w:numId="9" w16cid:durableId="1060981762">
    <w:abstractNumId w:val="4"/>
  </w:num>
  <w:num w:numId="10" w16cid:durableId="1486891307">
    <w:abstractNumId w:val="8"/>
  </w:num>
  <w:num w:numId="11" w16cid:durableId="1580213846">
    <w:abstractNumId w:val="3"/>
  </w:num>
  <w:num w:numId="12" w16cid:durableId="444421942">
    <w:abstractNumId w:val="2"/>
  </w:num>
  <w:num w:numId="13" w16cid:durableId="2121946988">
    <w:abstractNumId w:val="1"/>
  </w:num>
  <w:num w:numId="14" w16cid:durableId="892740007">
    <w:abstractNumId w:val="0"/>
  </w:num>
  <w:num w:numId="15" w16cid:durableId="8787824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25706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94"/>
    <w:rsid w:val="000005E5"/>
    <w:rsid w:val="00096F2C"/>
    <w:rsid w:val="001A1A61"/>
    <w:rsid w:val="002B7D98"/>
    <w:rsid w:val="00326057"/>
    <w:rsid w:val="003B4F02"/>
    <w:rsid w:val="00442B3C"/>
    <w:rsid w:val="004E0094"/>
    <w:rsid w:val="005E0295"/>
    <w:rsid w:val="0091366E"/>
    <w:rsid w:val="009C0416"/>
    <w:rsid w:val="00C916A5"/>
    <w:rsid w:val="00D6590C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0D33"/>
  <w15:chartTrackingRefBased/>
  <w15:docId w15:val="{464AA8B3-BF53-4CA8-8A51-C9E6EE2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00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F2C"/>
    <w:pPr>
      <w:spacing w:after="160" w:line="256" w:lineRule="auto"/>
      <w:ind w:left="720"/>
      <w:contextualSpacing/>
    </w:pPr>
    <w:rPr>
      <w:rFonts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torwodka/CIT340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Jones</dc:creator>
  <cp:lastModifiedBy>Jordan Jones</cp:lastModifiedBy>
  <cp:revision>3</cp:revision>
  <dcterms:created xsi:type="dcterms:W3CDTF">2022-11-01T23:57:00Z</dcterms:created>
  <dcterms:modified xsi:type="dcterms:W3CDTF">2022-11-01T23:57:00Z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